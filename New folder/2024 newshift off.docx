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A5" w:rsidRPr="009C7F85" w:rsidRDefault="009C7F85" w:rsidP="009C7F85">
      <w:pPr>
        <w:tabs>
          <w:tab w:val="left" w:pos="3630"/>
        </w:tabs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ab/>
        <w:t xml:space="preserve">   </w:t>
      </w:r>
    </w:p>
    <w:p w:rsidR="00AA13A5" w:rsidRPr="004D5C6F" w:rsidRDefault="00AA13A5" w:rsidP="009C7F85">
      <w:pPr>
        <w:rPr>
          <w:b/>
          <w:sz w:val="16"/>
          <w:szCs w:val="16"/>
          <w:u w:val="single"/>
        </w:rPr>
      </w:pPr>
    </w:p>
    <w:p w:rsidR="00AA13A5" w:rsidRPr="004D5C6F" w:rsidRDefault="00AA13A5" w:rsidP="00AA13A5">
      <w:pPr>
        <w:jc w:val="center"/>
        <w:rPr>
          <w:b/>
          <w:sz w:val="16"/>
          <w:szCs w:val="16"/>
          <w:u w:val="single"/>
        </w:rPr>
      </w:pPr>
    </w:p>
    <w:p w:rsidR="00AA13A5" w:rsidRPr="004D5C6F" w:rsidRDefault="00AA13A5" w:rsidP="005D2929">
      <w:pPr>
        <w:jc w:val="center"/>
        <w:rPr>
          <w:b/>
          <w:u w:val="single"/>
        </w:rPr>
      </w:pPr>
      <w:r w:rsidRPr="004D5C6F">
        <w:rPr>
          <w:b/>
          <w:u w:val="single"/>
        </w:rPr>
        <w:t>SHIFT OFF SLIP SLAF STATION CBO</w:t>
      </w:r>
    </w:p>
    <w:p w:rsidR="00AA13A5" w:rsidRPr="004D5C6F" w:rsidRDefault="00AA13A5" w:rsidP="00AA13A5">
      <w:pPr>
        <w:rPr>
          <w:b/>
          <w:sz w:val="16"/>
          <w:szCs w:val="16"/>
          <w:u w:val="single"/>
        </w:rPr>
      </w:pPr>
    </w:p>
    <w:p w:rsidR="00AA13A5" w:rsidRPr="004D5C6F" w:rsidRDefault="00AA13A5" w:rsidP="00AA13A5">
      <w:pPr>
        <w:jc w:val="center"/>
        <w:rPr>
          <w:sz w:val="16"/>
          <w:szCs w:val="16"/>
        </w:rPr>
      </w:pPr>
      <w:r w:rsidRPr="004D5C6F">
        <w:rPr>
          <w:sz w:val="16"/>
          <w:szCs w:val="16"/>
        </w:rPr>
        <w:t xml:space="preserve"> </w:t>
      </w:r>
    </w:p>
    <w:p w:rsidR="00AA13A5" w:rsidRPr="000633CD" w:rsidRDefault="00AA13A5" w:rsidP="00D50FA0">
      <w:r w:rsidRPr="000633CD">
        <w:t xml:space="preserve">    Date: </w:t>
      </w:r>
      <w:r w:rsidR="00062E2D">
        <w:t xml:space="preserve"> </w:t>
      </w:r>
      <w:r w:rsidR="00FB6C78">
        <w:t>05</w:t>
      </w:r>
      <w:r w:rsidR="00711C29">
        <w:t>/01/2024</w:t>
      </w:r>
      <w:r w:rsidRPr="000633CD">
        <w:t xml:space="preserve">    </w:t>
      </w:r>
      <w:r w:rsidRPr="000633CD">
        <w:tab/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</w:r>
      <w:r w:rsidRPr="000633CD">
        <w:t xml:space="preserve">                              Section:  DIT (ITU)</w:t>
      </w:r>
    </w:p>
    <w:p w:rsidR="00AA13A5" w:rsidRPr="004D5C6F" w:rsidRDefault="00AA13A5" w:rsidP="00AA13A5">
      <w:pPr>
        <w:rPr>
          <w:sz w:val="16"/>
          <w:szCs w:val="16"/>
        </w:rPr>
      </w:pPr>
    </w:p>
    <w:tbl>
      <w:tblPr>
        <w:tblpPr w:leftFromText="180" w:rightFromText="180" w:vertAnchor="text" w:horzAnchor="margin" w:tblpY="404"/>
        <w:tblW w:w="10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117"/>
        <w:gridCol w:w="923"/>
        <w:gridCol w:w="2765"/>
        <w:gridCol w:w="1404"/>
        <w:gridCol w:w="1560"/>
        <w:gridCol w:w="1296"/>
        <w:gridCol w:w="1296"/>
      </w:tblGrid>
      <w:tr w:rsidR="00AB54D1" w:rsidRPr="004D5C6F" w:rsidTr="00FB6C78">
        <w:trPr>
          <w:trHeight w:val="30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S/N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SVC.NO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RANK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NAME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OUT DATE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OUT  TIME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IN DATE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B54D1" w:rsidRPr="007D5940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en-GB" w:bidi="si-LK"/>
              </w:rPr>
            </w:pPr>
            <w:r w:rsidRPr="007D5940">
              <w:rPr>
                <w:rFonts w:ascii="Times New Roman" w:hAnsi="Times New Roman" w:cs="Times New Roman"/>
                <w:b/>
                <w:sz w:val="24"/>
                <w:szCs w:val="24"/>
                <w:lang w:eastAsia="en-GB" w:bidi="si-LK"/>
              </w:rPr>
              <w:t>IN TIME</w:t>
            </w:r>
          </w:p>
        </w:tc>
      </w:tr>
      <w:tr w:rsidR="00D50FA0" w:rsidRPr="004D5C6F" w:rsidTr="00FB6C78">
        <w:trPr>
          <w:trHeight w:val="30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0FA0" w:rsidRPr="00FF46B9" w:rsidRDefault="00D50FA0" w:rsidP="00D50FA0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eastAsia="en-GB" w:bidi="si-LK"/>
              </w:rPr>
            </w:pPr>
            <w:r w:rsidRPr="00FF46B9">
              <w:rPr>
                <w:rFonts w:ascii="Times New Roman" w:hAnsi="Times New Roman" w:cs="Times New Roman"/>
                <w:bCs/>
                <w:lang w:eastAsia="en-GB" w:bidi="si-LK"/>
              </w:rPr>
              <w:t>01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50FA0" w:rsidRPr="00D50FA0" w:rsidRDefault="00FB6C78" w:rsidP="00D50FA0">
            <w:pPr>
              <w:rPr>
                <w:color w:val="000000"/>
              </w:rPr>
            </w:pPr>
            <w:r>
              <w:rPr>
                <w:color w:val="000000"/>
              </w:rPr>
              <w:t>027104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50FA0" w:rsidRPr="00D50FA0" w:rsidRDefault="00FB6C78" w:rsidP="00D50FA0">
            <w:pPr>
              <w:rPr>
                <w:color w:val="000000"/>
              </w:rPr>
            </w:pPr>
            <w:r>
              <w:rPr>
                <w:color w:val="000000"/>
              </w:rPr>
              <w:t>CPL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0FA0" w:rsidRPr="00D50FA0" w:rsidRDefault="00FB6C78" w:rsidP="00D50FA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Wicramarachchi</w:t>
            </w:r>
            <w:proofErr w:type="spellEnd"/>
            <w:r>
              <w:rPr>
                <w:color w:val="000000"/>
              </w:rPr>
              <w:t xml:space="preserve"> WABDS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0FA0" w:rsidRDefault="00FB6C78" w:rsidP="00D50FA0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05</w:t>
            </w:r>
            <w:r w:rsidR="002C3444">
              <w:rPr>
                <w:bCs/>
                <w:sz w:val="22"/>
                <w:szCs w:val="22"/>
              </w:rPr>
              <w:t>.01.2024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0FA0" w:rsidRDefault="002C3444" w:rsidP="00D50FA0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083</w:t>
            </w:r>
            <w:r w:rsidR="00D50FA0">
              <w:rPr>
                <w:bCs/>
                <w:sz w:val="22"/>
                <w:szCs w:val="22"/>
              </w:rPr>
              <w:t>0</w:t>
            </w:r>
            <w:r w:rsidR="00D50FA0" w:rsidRPr="00FF46B9">
              <w:rPr>
                <w:bCs/>
                <w:sz w:val="22"/>
                <w:szCs w:val="22"/>
              </w:rPr>
              <w:t xml:space="preserve"> hrs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0FA0" w:rsidRDefault="00FB6C78" w:rsidP="00D50FA0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06</w:t>
            </w:r>
            <w:bookmarkStart w:id="0" w:name="_GoBack"/>
            <w:bookmarkEnd w:id="0"/>
            <w:r w:rsidR="002C3444">
              <w:rPr>
                <w:bCs/>
                <w:sz w:val="22"/>
                <w:szCs w:val="22"/>
              </w:rPr>
              <w:t>.01.2024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0FA0" w:rsidRPr="00FF46B9" w:rsidRDefault="00D50FA0" w:rsidP="00D50FA0">
            <w:pPr>
              <w:jc w:val="center"/>
              <w:rPr>
                <w:bCs/>
                <w:sz w:val="22"/>
                <w:szCs w:val="22"/>
              </w:rPr>
            </w:pPr>
            <w:r w:rsidRPr="00FF46B9">
              <w:rPr>
                <w:bCs/>
                <w:sz w:val="22"/>
                <w:szCs w:val="22"/>
              </w:rPr>
              <w:t>0830 hrs</w:t>
            </w:r>
          </w:p>
        </w:tc>
      </w:tr>
      <w:tr w:rsidR="00AB54D1" w:rsidRPr="004D5C6F" w:rsidTr="00FB6C78">
        <w:trPr>
          <w:trHeight w:val="308"/>
        </w:trPr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B54D1" w:rsidRPr="00272AF1" w:rsidRDefault="00AB54D1" w:rsidP="00AB54D1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GB" w:bidi="si-LK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B54D1" w:rsidRPr="00272AF1" w:rsidRDefault="00AB54D1" w:rsidP="00AB54D1">
            <w:pPr>
              <w:rPr>
                <w:bCs/>
                <w:color w:val="000000"/>
                <w:lang w:bidi="si-LK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B54D1" w:rsidRPr="00272AF1" w:rsidRDefault="00AB54D1" w:rsidP="00AB54D1"/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AB54D1" w:rsidRPr="00272AF1" w:rsidRDefault="00AB54D1" w:rsidP="00AB54D1">
            <w:pPr>
              <w:rPr>
                <w:color w:val="000000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AB54D1" w:rsidRPr="00272AF1" w:rsidRDefault="00AB54D1" w:rsidP="00AB54D1">
            <w:pPr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B54D1" w:rsidRPr="00272AF1" w:rsidRDefault="00AB54D1" w:rsidP="00AB54D1">
            <w:pPr>
              <w:rPr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AB54D1" w:rsidRPr="00272AF1" w:rsidRDefault="00AB54D1" w:rsidP="00AB54D1">
            <w:pPr>
              <w:rPr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B54D1" w:rsidRPr="00272AF1" w:rsidRDefault="00AB54D1" w:rsidP="00AB54D1">
            <w:pPr>
              <w:rPr>
                <w:bCs/>
              </w:rPr>
            </w:pPr>
          </w:p>
        </w:tc>
      </w:tr>
      <w:tr w:rsidR="00AB54D1" w:rsidRPr="004D5C6F" w:rsidTr="00FB6C78">
        <w:trPr>
          <w:trHeight w:val="226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A82134" w:rsidRDefault="00AB54D1" w:rsidP="00AB54D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eastAsia="en-GB" w:bidi="si-LK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A82134" w:rsidRDefault="00AB54D1" w:rsidP="00AB54D1">
            <w:pPr>
              <w:rPr>
                <w:color w:val="000000"/>
                <w:lang w:bidi="si-LK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A82134" w:rsidRDefault="00AB54D1" w:rsidP="00AB54D1">
            <w:pPr>
              <w:rPr>
                <w:color w:val="000000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A82134" w:rsidRDefault="00AB54D1" w:rsidP="00AB54D1">
            <w:pPr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AB54D1" w:rsidRPr="00A82134" w:rsidRDefault="00AB54D1" w:rsidP="00AB54D1">
            <w:pPr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A82134" w:rsidRDefault="00AB54D1" w:rsidP="00AB54D1">
            <w:pPr>
              <w:rPr>
                <w:b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AB54D1" w:rsidRPr="00A82134" w:rsidRDefault="00AB54D1" w:rsidP="00AB54D1">
            <w:pPr>
              <w:rPr>
                <w:b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A82134" w:rsidRDefault="00AB54D1" w:rsidP="00AB54D1">
            <w:pPr>
              <w:rPr>
                <w:bCs/>
              </w:rPr>
            </w:pPr>
          </w:p>
        </w:tc>
      </w:tr>
      <w:tr w:rsidR="00AB54D1" w:rsidRPr="004D5C6F" w:rsidTr="00FB6C78">
        <w:trPr>
          <w:trHeight w:val="226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FF6E07" w:rsidRDefault="00AB54D1" w:rsidP="00AB54D1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  <w:lang w:eastAsia="en-GB" w:bidi="si-LK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AB54D1" w:rsidRPr="00FF6E07" w:rsidRDefault="00AB54D1" w:rsidP="00AB54D1">
            <w:pPr>
              <w:rPr>
                <w:sz w:val="20"/>
                <w:szCs w:val="20"/>
                <w:lang w:bidi="si-LK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54D1" w:rsidRPr="00FF6E07" w:rsidRDefault="00AB54D1" w:rsidP="00AB54D1">
            <w:pPr>
              <w:rPr>
                <w:sz w:val="20"/>
                <w:szCs w:val="20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54D1" w:rsidRPr="00FF6E07" w:rsidRDefault="00AB54D1" w:rsidP="00AB54D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AB54D1" w:rsidRPr="00FF6E07" w:rsidRDefault="00AB54D1" w:rsidP="00AB54D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FF6E07" w:rsidRDefault="00AB54D1" w:rsidP="00AB54D1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AB54D1" w:rsidRPr="00FF6E07" w:rsidRDefault="00AB54D1" w:rsidP="00AB54D1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FF6E07" w:rsidRDefault="00AB54D1" w:rsidP="00AB54D1">
            <w:pPr>
              <w:rPr>
                <w:bCs/>
                <w:sz w:val="20"/>
                <w:szCs w:val="20"/>
              </w:rPr>
            </w:pPr>
          </w:p>
        </w:tc>
      </w:tr>
      <w:tr w:rsidR="00AB54D1" w:rsidRPr="004D5C6F" w:rsidTr="00FB6C78">
        <w:trPr>
          <w:trHeight w:val="51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4D5C6F" w:rsidRDefault="00AB54D1" w:rsidP="00AB54D1">
            <w:pPr>
              <w:pStyle w:val="NoSpacing"/>
              <w:rPr>
                <w:rFonts w:ascii="Times New Roman" w:hAnsi="Times New Roman" w:cs="Times New Roman"/>
                <w:bCs/>
                <w:sz w:val="16"/>
                <w:szCs w:val="16"/>
                <w:lang w:eastAsia="en-GB" w:bidi="si-LK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AB54D1" w:rsidRPr="004D5C6F" w:rsidRDefault="00AB54D1" w:rsidP="00AB54D1"/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54D1" w:rsidRPr="004D5C6F" w:rsidRDefault="00AB54D1" w:rsidP="00AB54D1"/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54D1" w:rsidRPr="004D5C6F" w:rsidRDefault="00AB54D1" w:rsidP="00AB54D1">
            <w:pPr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AB54D1" w:rsidRPr="004D5C6F" w:rsidRDefault="00AB54D1" w:rsidP="00AB54D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4D5C6F" w:rsidRDefault="00AB54D1" w:rsidP="00AB54D1">
            <w:pPr>
              <w:rPr>
                <w:bCs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AB54D1" w:rsidRPr="004D5C6F" w:rsidRDefault="00AB54D1" w:rsidP="00AB54D1">
            <w:pPr>
              <w:rPr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54D1" w:rsidRPr="004D5C6F" w:rsidRDefault="00AB54D1" w:rsidP="00AB54D1">
            <w:pPr>
              <w:rPr>
                <w:bCs/>
                <w:sz w:val="16"/>
                <w:szCs w:val="16"/>
              </w:rPr>
            </w:pPr>
          </w:p>
        </w:tc>
      </w:tr>
    </w:tbl>
    <w:p w:rsidR="005D2929" w:rsidRDefault="005D2929" w:rsidP="005D2929">
      <w:pPr>
        <w:rPr>
          <w:sz w:val="16"/>
          <w:szCs w:val="16"/>
        </w:rPr>
      </w:pPr>
    </w:p>
    <w:p w:rsidR="005D2929" w:rsidRDefault="005D2929" w:rsidP="00AA13A5">
      <w:pPr>
        <w:rPr>
          <w:sz w:val="16"/>
          <w:szCs w:val="16"/>
        </w:rPr>
      </w:pPr>
    </w:p>
    <w:p w:rsidR="005D2929" w:rsidRDefault="005D2929" w:rsidP="00AA13A5">
      <w:pPr>
        <w:rPr>
          <w:sz w:val="16"/>
          <w:szCs w:val="16"/>
        </w:rPr>
      </w:pPr>
    </w:p>
    <w:p w:rsidR="00AA13A5" w:rsidRPr="004D5C6F" w:rsidRDefault="00AA13A5" w:rsidP="00AA13A5">
      <w:pPr>
        <w:rPr>
          <w:sz w:val="16"/>
          <w:szCs w:val="16"/>
        </w:rPr>
      </w:pPr>
      <w:r w:rsidRPr="004D5C6F">
        <w:rPr>
          <w:sz w:val="16"/>
          <w:szCs w:val="16"/>
        </w:rPr>
        <w:t xml:space="preserve">Recommended / Not recommended                        </w:t>
      </w:r>
      <w:r w:rsidRPr="004D5C6F">
        <w:rPr>
          <w:sz w:val="16"/>
          <w:szCs w:val="16"/>
        </w:rPr>
        <w:tab/>
        <w:t xml:space="preserve">        </w:t>
      </w:r>
      <w:proofErr w:type="spellStart"/>
      <w:r w:rsidRPr="008D30F3">
        <w:rPr>
          <w:color w:val="FFFFFF" w:themeColor="background1"/>
          <w:sz w:val="16"/>
          <w:szCs w:val="16"/>
        </w:rPr>
        <w:t>Recommended</w:t>
      </w:r>
      <w:proofErr w:type="spellEnd"/>
      <w:r w:rsidRPr="008D30F3">
        <w:rPr>
          <w:color w:val="FFFFFF" w:themeColor="background1"/>
          <w:sz w:val="16"/>
          <w:szCs w:val="16"/>
        </w:rPr>
        <w:t xml:space="preserve"> / Not recommended                          </w:t>
      </w:r>
      <w:r w:rsidRPr="004D5C6F">
        <w:rPr>
          <w:sz w:val="16"/>
          <w:szCs w:val="16"/>
        </w:rPr>
        <w:tab/>
      </w:r>
      <w:proofErr w:type="spellStart"/>
      <w:r w:rsidRPr="004D5C6F">
        <w:rPr>
          <w:sz w:val="16"/>
          <w:szCs w:val="16"/>
        </w:rPr>
        <w:t>Recommended</w:t>
      </w:r>
      <w:proofErr w:type="spellEnd"/>
      <w:r w:rsidRPr="004D5C6F">
        <w:rPr>
          <w:sz w:val="16"/>
          <w:szCs w:val="16"/>
        </w:rPr>
        <w:t xml:space="preserve"> / Not recommended </w:t>
      </w:r>
    </w:p>
    <w:p w:rsidR="00AA13A5" w:rsidRPr="004D5C6F" w:rsidRDefault="00AA13A5" w:rsidP="00AA13A5">
      <w:pPr>
        <w:rPr>
          <w:sz w:val="16"/>
          <w:szCs w:val="16"/>
        </w:rPr>
      </w:pPr>
    </w:p>
    <w:p w:rsidR="00AA13A5" w:rsidRPr="004D5C6F" w:rsidRDefault="00AA13A5" w:rsidP="00AA13A5">
      <w:pPr>
        <w:rPr>
          <w:sz w:val="16"/>
          <w:szCs w:val="16"/>
        </w:rPr>
      </w:pPr>
    </w:p>
    <w:p w:rsidR="00AA13A5" w:rsidRPr="004D5C6F" w:rsidRDefault="00AA13A5" w:rsidP="00AA13A5">
      <w:pPr>
        <w:rPr>
          <w:sz w:val="16"/>
          <w:szCs w:val="16"/>
        </w:rPr>
      </w:pPr>
      <w:r w:rsidRPr="004D5C6F">
        <w:rPr>
          <w:sz w:val="16"/>
          <w:szCs w:val="16"/>
        </w:rPr>
        <w:t xml:space="preserve"> ……………………………</w:t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  <w:t xml:space="preserve">              </w:t>
      </w:r>
      <w:r w:rsidRPr="008D30F3">
        <w:rPr>
          <w:color w:val="FFFFFF" w:themeColor="background1"/>
          <w:sz w:val="16"/>
          <w:szCs w:val="16"/>
        </w:rPr>
        <w:t>…….……………………………</w:t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  <w:t xml:space="preserve">   </w:t>
      </w:r>
      <w:r w:rsidRPr="004D5C6F">
        <w:rPr>
          <w:b/>
          <w:bCs/>
          <w:sz w:val="16"/>
          <w:szCs w:val="16"/>
        </w:rPr>
        <w:t xml:space="preserve">(                                                       )          </w:t>
      </w:r>
    </w:p>
    <w:p w:rsidR="00AA13A5" w:rsidRPr="004D5C6F" w:rsidRDefault="00AA13A5" w:rsidP="00AA13A5">
      <w:pPr>
        <w:ind w:left="2160" w:hanging="2160"/>
        <w:rPr>
          <w:sz w:val="16"/>
          <w:szCs w:val="16"/>
        </w:rPr>
      </w:pPr>
      <w:r w:rsidRPr="004D5C6F">
        <w:rPr>
          <w:b/>
          <w:bCs/>
          <w:sz w:val="16"/>
          <w:szCs w:val="16"/>
        </w:rPr>
        <w:t>SNCO I/C Signature</w:t>
      </w:r>
      <w:r w:rsidRPr="004D5C6F">
        <w:rPr>
          <w:sz w:val="16"/>
          <w:szCs w:val="16"/>
        </w:rPr>
        <w:tab/>
        <w:t xml:space="preserve"> 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Pr="004D5C6F">
        <w:rPr>
          <w:sz w:val="16"/>
          <w:szCs w:val="16"/>
        </w:rPr>
        <w:t xml:space="preserve"> </w:t>
      </w:r>
      <w:r w:rsidRPr="008D30F3">
        <w:rPr>
          <w:b/>
          <w:bCs/>
          <w:color w:val="FFFFFF" w:themeColor="background1"/>
          <w:sz w:val="16"/>
          <w:szCs w:val="16"/>
        </w:rPr>
        <w:t>WO I/C Signature</w:t>
      </w:r>
      <w:r w:rsidRPr="008D30F3">
        <w:rPr>
          <w:color w:val="FFFFFF" w:themeColor="background1"/>
          <w:sz w:val="16"/>
          <w:szCs w:val="16"/>
        </w:rPr>
        <w:t xml:space="preserve">                       </w:t>
      </w:r>
      <w:r w:rsidR="005D2929" w:rsidRPr="008D30F3">
        <w:rPr>
          <w:color w:val="FFFFFF" w:themeColor="background1"/>
          <w:sz w:val="16"/>
          <w:szCs w:val="16"/>
        </w:rPr>
        <w:t xml:space="preserve">     </w:t>
      </w:r>
      <w:r w:rsidR="005D2929">
        <w:rPr>
          <w:sz w:val="16"/>
          <w:szCs w:val="16"/>
        </w:rPr>
        <w:tab/>
        <w:t xml:space="preserve">                      </w:t>
      </w:r>
      <w:r w:rsidRPr="004D5C6F">
        <w:rPr>
          <w:sz w:val="16"/>
          <w:szCs w:val="16"/>
        </w:rPr>
        <w:t xml:space="preserve">   Plt Off / </w:t>
      </w:r>
      <w:proofErr w:type="gramStart"/>
      <w:r w:rsidRPr="004D5C6F">
        <w:rPr>
          <w:sz w:val="16"/>
          <w:szCs w:val="16"/>
        </w:rPr>
        <w:t>Fg</w:t>
      </w:r>
      <w:proofErr w:type="gramEnd"/>
      <w:r w:rsidRPr="004D5C6F">
        <w:rPr>
          <w:sz w:val="16"/>
          <w:szCs w:val="16"/>
        </w:rPr>
        <w:t xml:space="preserve"> Off / Flt Lt</w:t>
      </w:r>
      <w:r w:rsidRPr="004D5C6F">
        <w:rPr>
          <w:sz w:val="16"/>
          <w:szCs w:val="16"/>
        </w:rPr>
        <w:tab/>
      </w:r>
      <w:r w:rsidRPr="004D5C6F">
        <w:rPr>
          <w:sz w:val="16"/>
          <w:szCs w:val="16"/>
        </w:rPr>
        <w:tab/>
        <w:t xml:space="preserve">                       </w:t>
      </w: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</w:t>
      </w:r>
      <w:r w:rsidRPr="004D5C6F">
        <w:rPr>
          <w:sz w:val="16"/>
          <w:szCs w:val="16"/>
        </w:rPr>
        <w:t xml:space="preserve">                                  </w:t>
      </w:r>
      <w:r w:rsidR="005D2929">
        <w:rPr>
          <w:sz w:val="16"/>
          <w:szCs w:val="16"/>
        </w:rPr>
        <w:t xml:space="preserve">                 </w:t>
      </w:r>
      <w:r w:rsidRPr="004D5C6F">
        <w:rPr>
          <w:sz w:val="16"/>
          <w:szCs w:val="16"/>
        </w:rPr>
        <w:t xml:space="preserve">  </w:t>
      </w:r>
      <w:r w:rsidRPr="004D5C6F">
        <w:rPr>
          <w:b/>
          <w:bCs/>
          <w:sz w:val="16"/>
          <w:szCs w:val="16"/>
        </w:rPr>
        <w:t>OFF I/C</w:t>
      </w:r>
    </w:p>
    <w:p w:rsidR="00AA13A5" w:rsidRPr="004D5C6F" w:rsidRDefault="00AA13A5" w:rsidP="00AA13A5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  <w:r w:rsidRPr="004D5C6F">
        <w:rPr>
          <w:rFonts w:ascii="Times New Roman" w:hAnsi="Times New Roman" w:cs="Times New Roman"/>
          <w:sz w:val="16"/>
          <w:szCs w:val="16"/>
        </w:rPr>
        <w:t>Svc No</w:t>
      </w:r>
      <w:r w:rsidRPr="004D5C6F">
        <w:rPr>
          <w:rFonts w:ascii="Times New Roman" w:hAnsi="Times New Roman" w:cs="Times New Roman"/>
          <w:sz w:val="16"/>
          <w:szCs w:val="16"/>
        </w:rPr>
        <w:tab/>
        <w:t>: ………….………..</w:t>
      </w:r>
      <w:r w:rsidRPr="004D5C6F">
        <w:rPr>
          <w:rFonts w:ascii="Times New Roman" w:hAnsi="Times New Roman" w:cs="Times New Roman"/>
          <w:b/>
          <w:bCs/>
          <w:sz w:val="16"/>
          <w:szCs w:val="16"/>
        </w:rPr>
        <w:t xml:space="preserve">       </w:t>
      </w:r>
      <w:r w:rsidRPr="004D5C6F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4D5C6F"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4D5C6F">
        <w:rPr>
          <w:rFonts w:ascii="Times New Roman" w:hAnsi="Times New Roman" w:cs="Times New Roman"/>
          <w:sz w:val="16"/>
          <w:szCs w:val="16"/>
        </w:rPr>
        <w:tab/>
        <w:t xml:space="preserve">              </w:t>
      </w:r>
      <w:r w:rsidRPr="008D30F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Svc No    : .........................          </w:t>
      </w:r>
      <w:r w:rsidRPr="004D5C6F">
        <w:rPr>
          <w:rFonts w:ascii="Times New Roman" w:hAnsi="Times New Roman" w:cs="Times New Roman"/>
          <w:sz w:val="16"/>
          <w:szCs w:val="16"/>
        </w:rPr>
        <w:tab/>
      </w:r>
      <w:r w:rsidRPr="004D5C6F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4D5C6F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4D5C6F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</w:t>
      </w:r>
    </w:p>
    <w:p w:rsidR="00AA13A5" w:rsidRPr="004D5C6F" w:rsidRDefault="00AA13A5" w:rsidP="00AA13A5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  <w:r w:rsidRPr="004D5C6F">
        <w:rPr>
          <w:rFonts w:ascii="Times New Roman" w:hAnsi="Times New Roman" w:cs="Times New Roman"/>
          <w:sz w:val="16"/>
          <w:szCs w:val="16"/>
        </w:rPr>
        <w:t>Rank</w:t>
      </w:r>
      <w:r w:rsidRPr="004D5C6F">
        <w:rPr>
          <w:rFonts w:ascii="Times New Roman" w:hAnsi="Times New Roman" w:cs="Times New Roman"/>
          <w:sz w:val="16"/>
          <w:szCs w:val="16"/>
        </w:rPr>
        <w:tab/>
        <w:t>: …………………...</w:t>
      </w:r>
      <w:r w:rsidRPr="004D5C6F">
        <w:rPr>
          <w:rFonts w:ascii="Times New Roman" w:hAnsi="Times New Roman" w:cs="Times New Roman"/>
          <w:b/>
          <w:bCs/>
          <w:sz w:val="16"/>
          <w:szCs w:val="16"/>
        </w:rPr>
        <w:t xml:space="preserve">      </w:t>
      </w:r>
      <w:r w:rsidRPr="004D5C6F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D5C6F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 </w:t>
      </w:r>
      <w:r w:rsidRPr="008D30F3">
        <w:rPr>
          <w:rFonts w:ascii="Times New Roman" w:hAnsi="Times New Roman" w:cs="Times New Roman"/>
          <w:color w:val="FFFFFF" w:themeColor="background1"/>
          <w:sz w:val="16"/>
          <w:szCs w:val="16"/>
        </w:rPr>
        <w:t>Rank        : ………………</w:t>
      </w:r>
      <w:r w:rsidRPr="008D30F3">
        <w:rPr>
          <w:rFonts w:ascii="Times New Roman" w:hAnsi="Times New Roman" w:cs="Times New Roman"/>
          <w:b/>
          <w:bCs/>
          <w:color w:val="FFFFFF" w:themeColor="background1"/>
          <w:sz w:val="16"/>
          <w:szCs w:val="16"/>
        </w:rPr>
        <w:t xml:space="preserve">                                  </w:t>
      </w:r>
      <w:r w:rsidRPr="008D30F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                               </w:t>
      </w:r>
    </w:p>
    <w:p w:rsidR="00AA13A5" w:rsidRPr="004D5C6F" w:rsidRDefault="00AA13A5" w:rsidP="00AA13A5">
      <w:pPr>
        <w:rPr>
          <w:b/>
          <w:bCs/>
          <w:sz w:val="16"/>
          <w:szCs w:val="16"/>
        </w:rPr>
      </w:pPr>
      <w:r w:rsidRPr="004D5C6F">
        <w:rPr>
          <w:sz w:val="16"/>
          <w:szCs w:val="16"/>
        </w:rPr>
        <w:t xml:space="preserve">Name   </w:t>
      </w:r>
      <w:r w:rsidRPr="004D5C6F">
        <w:rPr>
          <w:sz w:val="16"/>
          <w:szCs w:val="16"/>
        </w:rPr>
        <w:tab/>
        <w:t>: ……………….…..</w:t>
      </w: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 xml:space="preserve">                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 xml:space="preserve">            </w:t>
      </w:r>
      <w:r w:rsidRPr="004D5C6F">
        <w:rPr>
          <w:b/>
          <w:bCs/>
          <w:sz w:val="16"/>
          <w:szCs w:val="16"/>
        </w:rPr>
        <w:t xml:space="preserve">  </w:t>
      </w:r>
      <w:r w:rsidRPr="008D30F3">
        <w:rPr>
          <w:color w:val="FFFFFF" w:themeColor="background1"/>
          <w:sz w:val="16"/>
          <w:szCs w:val="16"/>
        </w:rPr>
        <w:t>Name       : ………………</w:t>
      </w:r>
      <w:r w:rsidRPr="008D30F3">
        <w:rPr>
          <w:b/>
          <w:bCs/>
          <w:color w:val="FFFFFF" w:themeColor="background1"/>
          <w:sz w:val="16"/>
          <w:szCs w:val="16"/>
        </w:rPr>
        <w:t xml:space="preserve">                                  </w:t>
      </w:r>
      <w:r w:rsidRPr="008D30F3">
        <w:rPr>
          <w:color w:val="FFFFFF" w:themeColor="background1"/>
          <w:sz w:val="16"/>
          <w:szCs w:val="16"/>
        </w:rPr>
        <w:t xml:space="preserve">                                </w:t>
      </w:r>
      <w:r w:rsidRPr="008D30F3">
        <w:rPr>
          <w:b/>
          <w:bCs/>
          <w:color w:val="FFFFFF" w:themeColor="background1"/>
          <w:sz w:val="16"/>
          <w:szCs w:val="16"/>
        </w:rPr>
        <w:t xml:space="preserve">                      </w:t>
      </w:r>
      <w:r w:rsidRPr="004D5C6F">
        <w:rPr>
          <w:b/>
          <w:bCs/>
          <w:sz w:val="16"/>
          <w:szCs w:val="16"/>
        </w:rPr>
        <w:tab/>
      </w:r>
      <w:r w:rsidRPr="004D5C6F">
        <w:rPr>
          <w:b/>
          <w:bCs/>
          <w:sz w:val="16"/>
          <w:szCs w:val="16"/>
        </w:rPr>
        <w:tab/>
        <w:t xml:space="preserve">  </w:t>
      </w:r>
    </w:p>
    <w:p w:rsidR="00AA13A5" w:rsidRPr="004D5C6F" w:rsidRDefault="00AA13A5" w:rsidP="00AA13A5">
      <w:pPr>
        <w:tabs>
          <w:tab w:val="left" w:pos="3630"/>
        </w:tabs>
        <w:ind w:left="720"/>
        <w:rPr>
          <w:b/>
          <w:bCs/>
          <w:sz w:val="16"/>
          <w:szCs w:val="16"/>
        </w:rPr>
      </w:pPr>
      <w:r w:rsidRPr="004D5C6F">
        <w:rPr>
          <w:b/>
          <w:bCs/>
          <w:sz w:val="16"/>
          <w:szCs w:val="16"/>
        </w:rPr>
        <w:t xml:space="preserve">  </w:t>
      </w:r>
      <w:r w:rsidRPr="004D5C6F">
        <w:rPr>
          <w:b/>
          <w:bCs/>
          <w:sz w:val="16"/>
          <w:szCs w:val="16"/>
        </w:rPr>
        <w:tab/>
        <w:t xml:space="preserve">      </w:t>
      </w:r>
    </w:p>
    <w:p w:rsidR="00AA13A5" w:rsidRPr="004D5C6F" w:rsidRDefault="00AA13A5" w:rsidP="00AA13A5">
      <w:pPr>
        <w:tabs>
          <w:tab w:val="left" w:pos="3630"/>
        </w:tabs>
        <w:ind w:left="720"/>
        <w:rPr>
          <w:b/>
          <w:bCs/>
          <w:sz w:val="16"/>
          <w:szCs w:val="16"/>
        </w:rPr>
      </w:pPr>
      <w:r w:rsidRPr="004D5C6F">
        <w:rPr>
          <w:b/>
          <w:bCs/>
          <w:sz w:val="16"/>
          <w:szCs w:val="16"/>
        </w:rPr>
        <w:tab/>
      </w:r>
    </w:p>
    <w:p w:rsidR="00AA13A5" w:rsidRDefault="00AA13A5" w:rsidP="00AA13A5">
      <w:pPr>
        <w:ind w:left="720"/>
        <w:rPr>
          <w:b/>
          <w:bCs/>
        </w:rPr>
      </w:pPr>
    </w:p>
    <w:p w:rsidR="00DB45EB" w:rsidRDefault="00DB45EB" w:rsidP="00AA13A5">
      <w:pPr>
        <w:ind w:left="720"/>
        <w:rPr>
          <w:b/>
          <w:bCs/>
        </w:rPr>
      </w:pPr>
    </w:p>
    <w:p w:rsidR="00DB45EB" w:rsidRDefault="00DB45EB" w:rsidP="00AA13A5">
      <w:pPr>
        <w:ind w:left="720"/>
        <w:rPr>
          <w:b/>
          <w:bCs/>
        </w:rPr>
      </w:pPr>
    </w:p>
    <w:p w:rsidR="00DB45EB" w:rsidRDefault="00DB45EB" w:rsidP="00AA13A5">
      <w:pPr>
        <w:ind w:left="720"/>
        <w:rPr>
          <w:b/>
          <w:bCs/>
        </w:rPr>
      </w:pPr>
    </w:p>
    <w:p w:rsidR="00DB45EB" w:rsidRDefault="00DB45EB" w:rsidP="00AA13A5">
      <w:pPr>
        <w:ind w:left="720"/>
        <w:rPr>
          <w:b/>
          <w:bCs/>
        </w:rPr>
      </w:pPr>
    </w:p>
    <w:p w:rsidR="00DB45EB" w:rsidRDefault="00DB45EB" w:rsidP="00AA13A5">
      <w:pPr>
        <w:ind w:left="720"/>
        <w:rPr>
          <w:b/>
          <w:bCs/>
        </w:rPr>
      </w:pPr>
    </w:p>
    <w:p w:rsidR="00DB45EB" w:rsidRDefault="00DB45EB" w:rsidP="00AA13A5">
      <w:pPr>
        <w:ind w:left="720"/>
        <w:rPr>
          <w:b/>
          <w:bCs/>
        </w:rPr>
      </w:pPr>
    </w:p>
    <w:sectPr w:rsidR="00DB45EB" w:rsidSect="005D2929">
      <w:pgSz w:w="11907" w:h="8391" w:orient="landscape" w:code="11"/>
      <w:pgMar w:top="720" w:right="426" w:bottom="42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A6"/>
    <w:rsid w:val="0000114E"/>
    <w:rsid w:val="00001332"/>
    <w:rsid w:val="00003F3C"/>
    <w:rsid w:val="00005C46"/>
    <w:rsid w:val="00006C34"/>
    <w:rsid w:val="00012BA9"/>
    <w:rsid w:val="00013F45"/>
    <w:rsid w:val="0001482E"/>
    <w:rsid w:val="00015ACC"/>
    <w:rsid w:val="00015DCA"/>
    <w:rsid w:val="000162DF"/>
    <w:rsid w:val="000206B6"/>
    <w:rsid w:val="000230B5"/>
    <w:rsid w:val="000241FD"/>
    <w:rsid w:val="00024510"/>
    <w:rsid w:val="00025462"/>
    <w:rsid w:val="00030D31"/>
    <w:rsid w:val="0003184B"/>
    <w:rsid w:val="00031DEB"/>
    <w:rsid w:val="0003236C"/>
    <w:rsid w:val="00037385"/>
    <w:rsid w:val="0003775E"/>
    <w:rsid w:val="00043252"/>
    <w:rsid w:val="00043DB6"/>
    <w:rsid w:val="000458CA"/>
    <w:rsid w:val="0004652F"/>
    <w:rsid w:val="00047086"/>
    <w:rsid w:val="00047472"/>
    <w:rsid w:val="000478AB"/>
    <w:rsid w:val="0005241F"/>
    <w:rsid w:val="00053B01"/>
    <w:rsid w:val="000543D1"/>
    <w:rsid w:val="00054C9E"/>
    <w:rsid w:val="0005647B"/>
    <w:rsid w:val="00057D0D"/>
    <w:rsid w:val="00061606"/>
    <w:rsid w:val="00062283"/>
    <w:rsid w:val="00062E2D"/>
    <w:rsid w:val="000633CD"/>
    <w:rsid w:val="0006507B"/>
    <w:rsid w:val="000700DF"/>
    <w:rsid w:val="00070380"/>
    <w:rsid w:val="0007103F"/>
    <w:rsid w:val="0007135C"/>
    <w:rsid w:val="00073D36"/>
    <w:rsid w:val="00073F9B"/>
    <w:rsid w:val="00074F39"/>
    <w:rsid w:val="000800AD"/>
    <w:rsid w:val="0008029A"/>
    <w:rsid w:val="000842FE"/>
    <w:rsid w:val="00084370"/>
    <w:rsid w:val="00084827"/>
    <w:rsid w:val="000960D6"/>
    <w:rsid w:val="000A191F"/>
    <w:rsid w:val="000A23F2"/>
    <w:rsid w:val="000A3106"/>
    <w:rsid w:val="000B112B"/>
    <w:rsid w:val="000B54B7"/>
    <w:rsid w:val="000C179A"/>
    <w:rsid w:val="000C20F2"/>
    <w:rsid w:val="000C6C8A"/>
    <w:rsid w:val="000C73DC"/>
    <w:rsid w:val="000D0C16"/>
    <w:rsid w:val="000D109F"/>
    <w:rsid w:val="000D11E6"/>
    <w:rsid w:val="000D5C0A"/>
    <w:rsid w:val="000E1F8C"/>
    <w:rsid w:val="000E42D3"/>
    <w:rsid w:val="000E4746"/>
    <w:rsid w:val="000E65FF"/>
    <w:rsid w:val="000E74F3"/>
    <w:rsid w:val="000F148C"/>
    <w:rsid w:val="000F1DBF"/>
    <w:rsid w:val="000F2AF4"/>
    <w:rsid w:val="000F58F7"/>
    <w:rsid w:val="00102136"/>
    <w:rsid w:val="00103142"/>
    <w:rsid w:val="001052CB"/>
    <w:rsid w:val="001071CD"/>
    <w:rsid w:val="001102A1"/>
    <w:rsid w:val="00111971"/>
    <w:rsid w:val="00111A1B"/>
    <w:rsid w:val="00114E14"/>
    <w:rsid w:val="00115B3D"/>
    <w:rsid w:val="001166E9"/>
    <w:rsid w:val="001205E7"/>
    <w:rsid w:val="0012276C"/>
    <w:rsid w:val="0012607B"/>
    <w:rsid w:val="001269F3"/>
    <w:rsid w:val="00130ED2"/>
    <w:rsid w:val="00131574"/>
    <w:rsid w:val="00140062"/>
    <w:rsid w:val="001405B2"/>
    <w:rsid w:val="00144F28"/>
    <w:rsid w:val="001500AE"/>
    <w:rsid w:val="001525EB"/>
    <w:rsid w:val="00153F2F"/>
    <w:rsid w:val="0015443E"/>
    <w:rsid w:val="00154AED"/>
    <w:rsid w:val="0016135E"/>
    <w:rsid w:val="001643B3"/>
    <w:rsid w:val="00166120"/>
    <w:rsid w:val="00170B91"/>
    <w:rsid w:val="00174B19"/>
    <w:rsid w:val="0018684A"/>
    <w:rsid w:val="0018787C"/>
    <w:rsid w:val="00193031"/>
    <w:rsid w:val="00193B66"/>
    <w:rsid w:val="00193C29"/>
    <w:rsid w:val="00197374"/>
    <w:rsid w:val="00197F74"/>
    <w:rsid w:val="001B13CD"/>
    <w:rsid w:val="001B1989"/>
    <w:rsid w:val="001B4C7A"/>
    <w:rsid w:val="001B7BF6"/>
    <w:rsid w:val="001C0006"/>
    <w:rsid w:val="001C0877"/>
    <w:rsid w:val="001C0A04"/>
    <w:rsid w:val="001C157A"/>
    <w:rsid w:val="001C1DFB"/>
    <w:rsid w:val="001C2629"/>
    <w:rsid w:val="001C2BBA"/>
    <w:rsid w:val="001C32F3"/>
    <w:rsid w:val="001C7680"/>
    <w:rsid w:val="001D1709"/>
    <w:rsid w:val="001D4539"/>
    <w:rsid w:val="001E4A12"/>
    <w:rsid w:val="001E56D9"/>
    <w:rsid w:val="001E694C"/>
    <w:rsid w:val="001F2277"/>
    <w:rsid w:val="001F2660"/>
    <w:rsid w:val="001F7C0F"/>
    <w:rsid w:val="001F7E15"/>
    <w:rsid w:val="002023BF"/>
    <w:rsid w:val="00203579"/>
    <w:rsid w:val="0021057F"/>
    <w:rsid w:val="00211D97"/>
    <w:rsid w:val="0021419B"/>
    <w:rsid w:val="00216146"/>
    <w:rsid w:val="00220B6B"/>
    <w:rsid w:val="00220D5E"/>
    <w:rsid w:val="00223DC6"/>
    <w:rsid w:val="002240B7"/>
    <w:rsid w:val="00224735"/>
    <w:rsid w:val="00224A5D"/>
    <w:rsid w:val="00224E25"/>
    <w:rsid w:val="00227BBE"/>
    <w:rsid w:val="002314E3"/>
    <w:rsid w:val="00232034"/>
    <w:rsid w:val="0023231C"/>
    <w:rsid w:val="002323C2"/>
    <w:rsid w:val="00233DBC"/>
    <w:rsid w:val="00236FBB"/>
    <w:rsid w:val="00244DFC"/>
    <w:rsid w:val="0024559B"/>
    <w:rsid w:val="002463B4"/>
    <w:rsid w:val="00250230"/>
    <w:rsid w:val="00250468"/>
    <w:rsid w:val="00251B03"/>
    <w:rsid w:val="002521E5"/>
    <w:rsid w:val="00253BE4"/>
    <w:rsid w:val="002554C6"/>
    <w:rsid w:val="00256053"/>
    <w:rsid w:val="00257EE5"/>
    <w:rsid w:val="00260E23"/>
    <w:rsid w:val="00264EBD"/>
    <w:rsid w:val="00272AF1"/>
    <w:rsid w:val="00272E15"/>
    <w:rsid w:val="00280E22"/>
    <w:rsid w:val="00286343"/>
    <w:rsid w:val="00286B57"/>
    <w:rsid w:val="00287461"/>
    <w:rsid w:val="002916BB"/>
    <w:rsid w:val="00292A8A"/>
    <w:rsid w:val="00292B35"/>
    <w:rsid w:val="00293C0E"/>
    <w:rsid w:val="002945A4"/>
    <w:rsid w:val="00294B4B"/>
    <w:rsid w:val="002952E5"/>
    <w:rsid w:val="00297A6D"/>
    <w:rsid w:val="002A16B7"/>
    <w:rsid w:val="002A39A8"/>
    <w:rsid w:val="002A6306"/>
    <w:rsid w:val="002A6CDC"/>
    <w:rsid w:val="002A73E7"/>
    <w:rsid w:val="002B34D8"/>
    <w:rsid w:val="002B36F1"/>
    <w:rsid w:val="002C1CD4"/>
    <w:rsid w:val="002C3444"/>
    <w:rsid w:val="002C3E89"/>
    <w:rsid w:val="002D21A0"/>
    <w:rsid w:val="002D3A49"/>
    <w:rsid w:val="002D472B"/>
    <w:rsid w:val="002D52A6"/>
    <w:rsid w:val="002D61EE"/>
    <w:rsid w:val="002D7D9F"/>
    <w:rsid w:val="002E05D1"/>
    <w:rsid w:val="002E23B9"/>
    <w:rsid w:val="002E7909"/>
    <w:rsid w:val="002F0B89"/>
    <w:rsid w:val="002F1786"/>
    <w:rsid w:val="002F19E1"/>
    <w:rsid w:val="00301AE2"/>
    <w:rsid w:val="003020FD"/>
    <w:rsid w:val="00303B61"/>
    <w:rsid w:val="00307C91"/>
    <w:rsid w:val="0031348D"/>
    <w:rsid w:val="0031395C"/>
    <w:rsid w:val="00313BA4"/>
    <w:rsid w:val="00313D0A"/>
    <w:rsid w:val="003174E8"/>
    <w:rsid w:val="00320441"/>
    <w:rsid w:val="00320F8A"/>
    <w:rsid w:val="00322A19"/>
    <w:rsid w:val="003252C8"/>
    <w:rsid w:val="003255C1"/>
    <w:rsid w:val="00325AA3"/>
    <w:rsid w:val="00325AC1"/>
    <w:rsid w:val="003265BD"/>
    <w:rsid w:val="0033248A"/>
    <w:rsid w:val="00333DA7"/>
    <w:rsid w:val="003359DD"/>
    <w:rsid w:val="00336311"/>
    <w:rsid w:val="00336CCA"/>
    <w:rsid w:val="00341AA3"/>
    <w:rsid w:val="003455C2"/>
    <w:rsid w:val="003473AD"/>
    <w:rsid w:val="00350613"/>
    <w:rsid w:val="00352A1A"/>
    <w:rsid w:val="00356BEF"/>
    <w:rsid w:val="00357CC6"/>
    <w:rsid w:val="00362809"/>
    <w:rsid w:val="0036527D"/>
    <w:rsid w:val="00366748"/>
    <w:rsid w:val="003668BF"/>
    <w:rsid w:val="0036727C"/>
    <w:rsid w:val="00372088"/>
    <w:rsid w:val="003737C7"/>
    <w:rsid w:val="00377554"/>
    <w:rsid w:val="00381049"/>
    <w:rsid w:val="00381DB6"/>
    <w:rsid w:val="00383E16"/>
    <w:rsid w:val="00386E23"/>
    <w:rsid w:val="003A160D"/>
    <w:rsid w:val="003A2DB9"/>
    <w:rsid w:val="003A3EDB"/>
    <w:rsid w:val="003A4E25"/>
    <w:rsid w:val="003B099B"/>
    <w:rsid w:val="003B1AB4"/>
    <w:rsid w:val="003B1F0A"/>
    <w:rsid w:val="003B1FE2"/>
    <w:rsid w:val="003B2285"/>
    <w:rsid w:val="003B2D7B"/>
    <w:rsid w:val="003B4C87"/>
    <w:rsid w:val="003B574C"/>
    <w:rsid w:val="003C0006"/>
    <w:rsid w:val="003C09C0"/>
    <w:rsid w:val="003C4938"/>
    <w:rsid w:val="003C5812"/>
    <w:rsid w:val="003C5A28"/>
    <w:rsid w:val="003C6188"/>
    <w:rsid w:val="003D05BA"/>
    <w:rsid w:val="003D11DE"/>
    <w:rsid w:val="003D6877"/>
    <w:rsid w:val="003E621B"/>
    <w:rsid w:val="003E696F"/>
    <w:rsid w:val="003E6B9B"/>
    <w:rsid w:val="003E7AED"/>
    <w:rsid w:val="003F0F8F"/>
    <w:rsid w:val="003F1B84"/>
    <w:rsid w:val="003F7372"/>
    <w:rsid w:val="0040366C"/>
    <w:rsid w:val="004044F6"/>
    <w:rsid w:val="004142E6"/>
    <w:rsid w:val="004151D6"/>
    <w:rsid w:val="00415D35"/>
    <w:rsid w:val="00415E4F"/>
    <w:rsid w:val="004168AF"/>
    <w:rsid w:val="0042089F"/>
    <w:rsid w:val="0042282A"/>
    <w:rsid w:val="004314F9"/>
    <w:rsid w:val="00432889"/>
    <w:rsid w:val="00441C41"/>
    <w:rsid w:val="00444C42"/>
    <w:rsid w:val="0045439A"/>
    <w:rsid w:val="004546CA"/>
    <w:rsid w:val="00456141"/>
    <w:rsid w:val="004573A0"/>
    <w:rsid w:val="0045750E"/>
    <w:rsid w:val="004628B3"/>
    <w:rsid w:val="00477265"/>
    <w:rsid w:val="00477D8B"/>
    <w:rsid w:val="00483DFB"/>
    <w:rsid w:val="004851BA"/>
    <w:rsid w:val="00485874"/>
    <w:rsid w:val="004875CF"/>
    <w:rsid w:val="00490382"/>
    <w:rsid w:val="00490C8D"/>
    <w:rsid w:val="00490F4A"/>
    <w:rsid w:val="0049254F"/>
    <w:rsid w:val="00494529"/>
    <w:rsid w:val="0049588B"/>
    <w:rsid w:val="00496560"/>
    <w:rsid w:val="004A48A3"/>
    <w:rsid w:val="004A767D"/>
    <w:rsid w:val="004B20FE"/>
    <w:rsid w:val="004B2858"/>
    <w:rsid w:val="004B5D2B"/>
    <w:rsid w:val="004B603C"/>
    <w:rsid w:val="004B730B"/>
    <w:rsid w:val="004C5752"/>
    <w:rsid w:val="004C7C1C"/>
    <w:rsid w:val="004D5C6F"/>
    <w:rsid w:val="004D7496"/>
    <w:rsid w:val="004E24F8"/>
    <w:rsid w:val="004E6D2A"/>
    <w:rsid w:val="004F0327"/>
    <w:rsid w:val="004F1106"/>
    <w:rsid w:val="004F1CB4"/>
    <w:rsid w:val="004F3E10"/>
    <w:rsid w:val="004F5012"/>
    <w:rsid w:val="004F52B9"/>
    <w:rsid w:val="004F701F"/>
    <w:rsid w:val="004F7875"/>
    <w:rsid w:val="005006D3"/>
    <w:rsid w:val="0050129B"/>
    <w:rsid w:val="005019C6"/>
    <w:rsid w:val="005037CB"/>
    <w:rsid w:val="0050396F"/>
    <w:rsid w:val="0050589C"/>
    <w:rsid w:val="005064F3"/>
    <w:rsid w:val="00507F58"/>
    <w:rsid w:val="00510E7F"/>
    <w:rsid w:val="005111AC"/>
    <w:rsid w:val="0051456C"/>
    <w:rsid w:val="00515B0A"/>
    <w:rsid w:val="0052323F"/>
    <w:rsid w:val="00526A8D"/>
    <w:rsid w:val="005305E4"/>
    <w:rsid w:val="00533C0E"/>
    <w:rsid w:val="00533D46"/>
    <w:rsid w:val="00535A2D"/>
    <w:rsid w:val="00535E33"/>
    <w:rsid w:val="00545764"/>
    <w:rsid w:val="00545BA8"/>
    <w:rsid w:val="00545FD8"/>
    <w:rsid w:val="00547351"/>
    <w:rsid w:val="00547952"/>
    <w:rsid w:val="00551CCD"/>
    <w:rsid w:val="00553679"/>
    <w:rsid w:val="005552D8"/>
    <w:rsid w:val="00557BBB"/>
    <w:rsid w:val="00562207"/>
    <w:rsid w:val="00562D79"/>
    <w:rsid w:val="00562EBC"/>
    <w:rsid w:val="005633E7"/>
    <w:rsid w:val="005758B2"/>
    <w:rsid w:val="00575E49"/>
    <w:rsid w:val="00577549"/>
    <w:rsid w:val="00577980"/>
    <w:rsid w:val="005829FA"/>
    <w:rsid w:val="005864A1"/>
    <w:rsid w:val="00587109"/>
    <w:rsid w:val="00592703"/>
    <w:rsid w:val="00597615"/>
    <w:rsid w:val="005A04FC"/>
    <w:rsid w:val="005A3969"/>
    <w:rsid w:val="005A5076"/>
    <w:rsid w:val="005A604F"/>
    <w:rsid w:val="005A628E"/>
    <w:rsid w:val="005A7272"/>
    <w:rsid w:val="005B0663"/>
    <w:rsid w:val="005B242C"/>
    <w:rsid w:val="005B36F9"/>
    <w:rsid w:val="005B3FA0"/>
    <w:rsid w:val="005B56AF"/>
    <w:rsid w:val="005B5E23"/>
    <w:rsid w:val="005C2097"/>
    <w:rsid w:val="005C3AA6"/>
    <w:rsid w:val="005C5056"/>
    <w:rsid w:val="005D2929"/>
    <w:rsid w:val="005D326C"/>
    <w:rsid w:val="005D3E24"/>
    <w:rsid w:val="005D77F7"/>
    <w:rsid w:val="005E27D0"/>
    <w:rsid w:val="005E35BE"/>
    <w:rsid w:val="005E4622"/>
    <w:rsid w:val="005F39D5"/>
    <w:rsid w:val="005F3B83"/>
    <w:rsid w:val="005F4183"/>
    <w:rsid w:val="005F49EF"/>
    <w:rsid w:val="005F604D"/>
    <w:rsid w:val="005F6D5C"/>
    <w:rsid w:val="00603A7E"/>
    <w:rsid w:val="00604050"/>
    <w:rsid w:val="0060603B"/>
    <w:rsid w:val="00607DD6"/>
    <w:rsid w:val="00615BE6"/>
    <w:rsid w:val="0061665D"/>
    <w:rsid w:val="006204F7"/>
    <w:rsid w:val="006247F1"/>
    <w:rsid w:val="00624D69"/>
    <w:rsid w:val="00631C64"/>
    <w:rsid w:val="00634096"/>
    <w:rsid w:val="00634BCB"/>
    <w:rsid w:val="00635E7C"/>
    <w:rsid w:val="00636D00"/>
    <w:rsid w:val="00644393"/>
    <w:rsid w:val="00646683"/>
    <w:rsid w:val="00655B36"/>
    <w:rsid w:val="00655D32"/>
    <w:rsid w:val="006567A4"/>
    <w:rsid w:val="00664C7F"/>
    <w:rsid w:val="00665802"/>
    <w:rsid w:val="0067083F"/>
    <w:rsid w:val="00670C4C"/>
    <w:rsid w:val="00677839"/>
    <w:rsid w:val="00680780"/>
    <w:rsid w:val="006819CC"/>
    <w:rsid w:val="0068445A"/>
    <w:rsid w:val="006870D9"/>
    <w:rsid w:val="00690057"/>
    <w:rsid w:val="006954BA"/>
    <w:rsid w:val="00696470"/>
    <w:rsid w:val="00696934"/>
    <w:rsid w:val="006973C7"/>
    <w:rsid w:val="006A2162"/>
    <w:rsid w:val="006A2C8F"/>
    <w:rsid w:val="006A446C"/>
    <w:rsid w:val="006A6DE6"/>
    <w:rsid w:val="006B18C1"/>
    <w:rsid w:val="006B1933"/>
    <w:rsid w:val="006B5CF1"/>
    <w:rsid w:val="006C353A"/>
    <w:rsid w:val="006C3D38"/>
    <w:rsid w:val="006C4273"/>
    <w:rsid w:val="006C5BBC"/>
    <w:rsid w:val="006C7D79"/>
    <w:rsid w:val="006D055E"/>
    <w:rsid w:val="006D1385"/>
    <w:rsid w:val="006D5463"/>
    <w:rsid w:val="006D7A7C"/>
    <w:rsid w:val="006E111D"/>
    <w:rsid w:val="006E42A7"/>
    <w:rsid w:val="006F3791"/>
    <w:rsid w:val="006F491F"/>
    <w:rsid w:val="006F51A3"/>
    <w:rsid w:val="006F7E4E"/>
    <w:rsid w:val="00700272"/>
    <w:rsid w:val="00700585"/>
    <w:rsid w:val="00703711"/>
    <w:rsid w:val="007040CC"/>
    <w:rsid w:val="00704D42"/>
    <w:rsid w:val="00705BAD"/>
    <w:rsid w:val="00706A55"/>
    <w:rsid w:val="00707525"/>
    <w:rsid w:val="00707C78"/>
    <w:rsid w:val="007105F0"/>
    <w:rsid w:val="00711C29"/>
    <w:rsid w:val="00715044"/>
    <w:rsid w:val="00721AC1"/>
    <w:rsid w:val="00726A87"/>
    <w:rsid w:val="00727F5F"/>
    <w:rsid w:val="0073170D"/>
    <w:rsid w:val="00735184"/>
    <w:rsid w:val="00736B63"/>
    <w:rsid w:val="00737265"/>
    <w:rsid w:val="00743EEE"/>
    <w:rsid w:val="007457BE"/>
    <w:rsid w:val="00747CCE"/>
    <w:rsid w:val="007515DA"/>
    <w:rsid w:val="00755149"/>
    <w:rsid w:val="00757327"/>
    <w:rsid w:val="00761167"/>
    <w:rsid w:val="007621CF"/>
    <w:rsid w:val="00762A74"/>
    <w:rsid w:val="00771E24"/>
    <w:rsid w:val="00773568"/>
    <w:rsid w:val="00774225"/>
    <w:rsid w:val="0077426C"/>
    <w:rsid w:val="007764CC"/>
    <w:rsid w:val="00782E41"/>
    <w:rsid w:val="00782E4B"/>
    <w:rsid w:val="00790CE5"/>
    <w:rsid w:val="007A09C8"/>
    <w:rsid w:val="007A1F42"/>
    <w:rsid w:val="007A213E"/>
    <w:rsid w:val="007A26A4"/>
    <w:rsid w:val="007A3100"/>
    <w:rsid w:val="007A462A"/>
    <w:rsid w:val="007A46AC"/>
    <w:rsid w:val="007B0246"/>
    <w:rsid w:val="007B414C"/>
    <w:rsid w:val="007B44ED"/>
    <w:rsid w:val="007B5508"/>
    <w:rsid w:val="007B586E"/>
    <w:rsid w:val="007B7D60"/>
    <w:rsid w:val="007C039D"/>
    <w:rsid w:val="007C0BA7"/>
    <w:rsid w:val="007C0E4E"/>
    <w:rsid w:val="007C22A9"/>
    <w:rsid w:val="007C2D4C"/>
    <w:rsid w:val="007C4CC4"/>
    <w:rsid w:val="007C61B8"/>
    <w:rsid w:val="007C6B2E"/>
    <w:rsid w:val="007D1F35"/>
    <w:rsid w:val="007D26D6"/>
    <w:rsid w:val="007D36F9"/>
    <w:rsid w:val="007D5940"/>
    <w:rsid w:val="007D6A02"/>
    <w:rsid w:val="007E0AD2"/>
    <w:rsid w:val="007E1D8C"/>
    <w:rsid w:val="007E2BC0"/>
    <w:rsid w:val="007E3B74"/>
    <w:rsid w:val="007E720C"/>
    <w:rsid w:val="007F0E37"/>
    <w:rsid w:val="007F1187"/>
    <w:rsid w:val="007F21B4"/>
    <w:rsid w:val="007F23F7"/>
    <w:rsid w:val="007F31D0"/>
    <w:rsid w:val="007F40C9"/>
    <w:rsid w:val="007F6714"/>
    <w:rsid w:val="007F67B7"/>
    <w:rsid w:val="00801ABD"/>
    <w:rsid w:val="0080210D"/>
    <w:rsid w:val="00802A65"/>
    <w:rsid w:val="00805483"/>
    <w:rsid w:val="00806091"/>
    <w:rsid w:val="0080742F"/>
    <w:rsid w:val="00812EB7"/>
    <w:rsid w:val="008134E3"/>
    <w:rsid w:val="00814A33"/>
    <w:rsid w:val="008157AE"/>
    <w:rsid w:val="00820770"/>
    <w:rsid w:val="00820CDB"/>
    <w:rsid w:val="008248FC"/>
    <w:rsid w:val="00826E20"/>
    <w:rsid w:val="008322BD"/>
    <w:rsid w:val="00834626"/>
    <w:rsid w:val="00840D53"/>
    <w:rsid w:val="00841B64"/>
    <w:rsid w:val="00842999"/>
    <w:rsid w:val="00843E8D"/>
    <w:rsid w:val="00852284"/>
    <w:rsid w:val="00852985"/>
    <w:rsid w:val="008536A7"/>
    <w:rsid w:val="00861222"/>
    <w:rsid w:val="008655D0"/>
    <w:rsid w:val="008720A5"/>
    <w:rsid w:val="00872E45"/>
    <w:rsid w:val="00874878"/>
    <w:rsid w:val="00874B6B"/>
    <w:rsid w:val="00877C95"/>
    <w:rsid w:val="00881300"/>
    <w:rsid w:val="00882ECE"/>
    <w:rsid w:val="0088318D"/>
    <w:rsid w:val="008845C6"/>
    <w:rsid w:val="008857B6"/>
    <w:rsid w:val="008915F8"/>
    <w:rsid w:val="008919DC"/>
    <w:rsid w:val="00894096"/>
    <w:rsid w:val="00895463"/>
    <w:rsid w:val="008A1864"/>
    <w:rsid w:val="008A2D38"/>
    <w:rsid w:val="008A698D"/>
    <w:rsid w:val="008B054D"/>
    <w:rsid w:val="008B2B2F"/>
    <w:rsid w:val="008B3CAE"/>
    <w:rsid w:val="008B6B6C"/>
    <w:rsid w:val="008C117D"/>
    <w:rsid w:val="008C22CC"/>
    <w:rsid w:val="008C31B5"/>
    <w:rsid w:val="008C3995"/>
    <w:rsid w:val="008C3FA4"/>
    <w:rsid w:val="008C455E"/>
    <w:rsid w:val="008C73F2"/>
    <w:rsid w:val="008D1419"/>
    <w:rsid w:val="008D30F3"/>
    <w:rsid w:val="008D44D9"/>
    <w:rsid w:val="008D553D"/>
    <w:rsid w:val="008D638B"/>
    <w:rsid w:val="008D762F"/>
    <w:rsid w:val="008E397B"/>
    <w:rsid w:val="008E39A2"/>
    <w:rsid w:val="008F15A5"/>
    <w:rsid w:val="008F2AE5"/>
    <w:rsid w:val="008F5AD4"/>
    <w:rsid w:val="008F678D"/>
    <w:rsid w:val="00902147"/>
    <w:rsid w:val="00902BD8"/>
    <w:rsid w:val="00902E7C"/>
    <w:rsid w:val="00903251"/>
    <w:rsid w:val="009035E6"/>
    <w:rsid w:val="0090679A"/>
    <w:rsid w:val="00910D05"/>
    <w:rsid w:val="009137B7"/>
    <w:rsid w:val="00914476"/>
    <w:rsid w:val="00915577"/>
    <w:rsid w:val="00915C1F"/>
    <w:rsid w:val="00916582"/>
    <w:rsid w:val="00920631"/>
    <w:rsid w:val="00920E36"/>
    <w:rsid w:val="00921CBC"/>
    <w:rsid w:val="00925D15"/>
    <w:rsid w:val="00927CD4"/>
    <w:rsid w:val="0093007D"/>
    <w:rsid w:val="0093065C"/>
    <w:rsid w:val="00931386"/>
    <w:rsid w:val="009325F7"/>
    <w:rsid w:val="00932E58"/>
    <w:rsid w:val="00935889"/>
    <w:rsid w:val="009376A5"/>
    <w:rsid w:val="009458AC"/>
    <w:rsid w:val="00946D9F"/>
    <w:rsid w:val="00947A34"/>
    <w:rsid w:val="00947D20"/>
    <w:rsid w:val="009506DF"/>
    <w:rsid w:val="00955BC8"/>
    <w:rsid w:val="00956A7E"/>
    <w:rsid w:val="00963BD1"/>
    <w:rsid w:val="009657B9"/>
    <w:rsid w:val="00965944"/>
    <w:rsid w:val="00966123"/>
    <w:rsid w:val="009662F6"/>
    <w:rsid w:val="00967D79"/>
    <w:rsid w:val="0097150C"/>
    <w:rsid w:val="009722D2"/>
    <w:rsid w:val="0097423F"/>
    <w:rsid w:val="00975279"/>
    <w:rsid w:val="00976D14"/>
    <w:rsid w:val="00983798"/>
    <w:rsid w:val="0098628A"/>
    <w:rsid w:val="009876C7"/>
    <w:rsid w:val="00992C86"/>
    <w:rsid w:val="00997846"/>
    <w:rsid w:val="009A260E"/>
    <w:rsid w:val="009A428D"/>
    <w:rsid w:val="009A65B1"/>
    <w:rsid w:val="009A66D0"/>
    <w:rsid w:val="009B2745"/>
    <w:rsid w:val="009B5016"/>
    <w:rsid w:val="009B5114"/>
    <w:rsid w:val="009C0D8D"/>
    <w:rsid w:val="009C2B90"/>
    <w:rsid w:val="009C5997"/>
    <w:rsid w:val="009C5C6B"/>
    <w:rsid w:val="009C7F85"/>
    <w:rsid w:val="009D0B0D"/>
    <w:rsid w:val="009D6A14"/>
    <w:rsid w:val="009D6FCC"/>
    <w:rsid w:val="009D78D0"/>
    <w:rsid w:val="009E000E"/>
    <w:rsid w:val="009E2952"/>
    <w:rsid w:val="009E5CBB"/>
    <w:rsid w:val="009E6050"/>
    <w:rsid w:val="009E637B"/>
    <w:rsid w:val="009E6936"/>
    <w:rsid w:val="009E7D49"/>
    <w:rsid w:val="009F256A"/>
    <w:rsid w:val="009F4095"/>
    <w:rsid w:val="009F5123"/>
    <w:rsid w:val="009F548D"/>
    <w:rsid w:val="009F7879"/>
    <w:rsid w:val="00A0256D"/>
    <w:rsid w:val="00A028B7"/>
    <w:rsid w:val="00A02CEB"/>
    <w:rsid w:val="00A031AE"/>
    <w:rsid w:val="00A05444"/>
    <w:rsid w:val="00A05E44"/>
    <w:rsid w:val="00A065DD"/>
    <w:rsid w:val="00A07E3E"/>
    <w:rsid w:val="00A126A3"/>
    <w:rsid w:val="00A13A0E"/>
    <w:rsid w:val="00A143E6"/>
    <w:rsid w:val="00A14C92"/>
    <w:rsid w:val="00A206F9"/>
    <w:rsid w:val="00A20B29"/>
    <w:rsid w:val="00A24B35"/>
    <w:rsid w:val="00A25398"/>
    <w:rsid w:val="00A26AD6"/>
    <w:rsid w:val="00A27C06"/>
    <w:rsid w:val="00A30D05"/>
    <w:rsid w:val="00A31540"/>
    <w:rsid w:val="00A32AB1"/>
    <w:rsid w:val="00A333E2"/>
    <w:rsid w:val="00A33D34"/>
    <w:rsid w:val="00A404EC"/>
    <w:rsid w:val="00A43628"/>
    <w:rsid w:val="00A43728"/>
    <w:rsid w:val="00A44229"/>
    <w:rsid w:val="00A45B07"/>
    <w:rsid w:val="00A45F6B"/>
    <w:rsid w:val="00A4695D"/>
    <w:rsid w:val="00A46FF7"/>
    <w:rsid w:val="00A470D1"/>
    <w:rsid w:val="00A512DA"/>
    <w:rsid w:val="00A52348"/>
    <w:rsid w:val="00A52485"/>
    <w:rsid w:val="00A538D6"/>
    <w:rsid w:val="00A60F13"/>
    <w:rsid w:val="00A61F63"/>
    <w:rsid w:val="00A647BC"/>
    <w:rsid w:val="00A6744B"/>
    <w:rsid w:val="00A67A6A"/>
    <w:rsid w:val="00A70206"/>
    <w:rsid w:val="00A738CC"/>
    <w:rsid w:val="00A74984"/>
    <w:rsid w:val="00A77C30"/>
    <w:rsid w:val="00A77FE0"/>
    <w:rsid w:val="00A82134"/>
    <w:rsid w:val="00A83859"/>
    <w:rsid w:val="00A859D8"/>
    <w:rsid w:val="00A85A44"/>
    <w:rsid w:val="00A86FB4"/>
    <w:rsid w:val="00A9006E"/>
    <w:rsid w:val="00A90714"/>
    <w:rsid w:val="00A937A8"/>
    <w:rsid w:val="00A94124"/>
    <w:rsid w:val="00A94708"/>
    <w:rsid w:val="00AA13A5"/>
    <w:rsid w:val="00AA2043"/>
    <w:rsid w:val="00AA488C"/>
    <w:rsid w:val="00AA6E23"/>
    <w:rsid w:val="00AB009D"/>
    <w:rsid w:val="00AB20FC"/>
    <w:rsid w:val="00AB216B"/>
    <w:rsid w:val="00AB24F7"/>
    <w:rsid w:val="00AB4783"/>
    <w:rsid w:val="00AB4AB4"/>
    <w:rsid w:val="00AB54D1"/>
    <w:rsid w:val="00AB6459"/>
    <w:rsid w:val="00AC0362"/>
    <w:rsid w:val="00AC4C19"/>
    <w:rsid w:val="00AC7368"/>
    <w:rsid w:val="00AD0D0F"/>
    <w:rsid w:val="00AD117A"/>
    <w:rsid w:val="00AD12CD"/>
    <w:rsid w:val="00AD5C47"/>
    <w:rsid w:val="00AE1119"/>
    <w:rsid w:val="00AE1844"/>
    <w:rsid w:val="00AE464E"/>
    <w:rsid w:val="00AE55DF"/>
    <w:rsid w:val="00AE5AEC"/>
    <w:rsid w:val="00AE7A98"/>
    <w:rsid w:val="00AF5C0B"/>
    <w:rsid w:val="00AF7B3E"/>
    <w:rsid w:val="00B031B4"/>
    <w:rsid w:val="00B069A4"/>
    <w:rsid w:val="00B11367"/>
    <w:rsid w:val="00B11592"/>
    <w:rsid w:val="00B120EF"/>
    <w:rsid w:val="00B13A12"/>
    <w:rsid w:val="00B1497E"/>
    <w:rsid w:val="00B14AB3"/>
    <w:rsid w:val="00B15B51"/>
    <w:rsid w:val="00B21F85"/>
    <w:rsid w:val="00B21F8F"/>
    <w:rsid w:val="00B233A7"/>
    <w:rsid w:val="00B23F7C"/>
    <w:rsid w:val="00B278A5"/>
    <w:rsid w:val="00B32A94"/>
    <w:rsid w:val="00B334A7"/>
    <w:rsid w:val="00B34264"/>
    <w:rsid w:val="00B34696"/>
    <w:rsid w:val="00B37C85"/>
    <w:rsid w:val="00B37D3F"/>
    <w:rsid w:val="00B37E7F"/>
    <w:rsid w:val="00B41608"/>
    <w:rsid w:val="00B4502C"/>
    <w:rsid w:val="00B50535"/>
    <w:rsid w:val="00B505C0"/>
    <w:rsid w:val="00B50FC0"/>
    <w:rsid w:val="00B52508"/>
    <w:rsid w:val="00B548D4"/>
    <w:rsid w:val="00B551DE"/>
    <w:rsid w:val="00B56209"/>
    <w:rsid w:val="00B562CB"/>
    <w:rsid w:val="00B57335"/>
    <w:rsid w:val="00B60920"/>
    <w:rsid w:val="00B61A1E"/>
    <w:rsid w:val="00B702A2"/>
    <w:rsid w:val="00B71C5F"/>
    <w:rsid w:val="00B725AE"/>
    <w:rsid w:val="00B725CB"/>
    <w:rsid w:val="00B74A86"/>
    <w:rsid w:val="00B774DB"/>
    <w:rsid w:val="00B83EF2"/>
    <w:rsid w:val="00B864DB"/>
    <w:rsid w:val="00B867A7"/>
    <w:rsid w:val="00B90AEC"/>
    <w:rsid w:val="00B90C6C"/>
    <w:rsid w:val="00B91650"/>
    <w:rsid w:val="00BA3458"/>
    <w:rsid w:val="00BA4ABA"/>
    <w:rsid w:val="00BB08DC"/>
    <w:rsid w:val="00BB2B90"/>
    <w:rsid w:val="00BB5D74"/>
    <w:rsid w:val="00BC1638"/>
    <w:rsid w:val="00BC5426"/>
    <w:rsid w:val="00BC5E0A"/>
    <w:rsid w:val="00BC7940"/>
    <w:rsid w:val="00BD20A6"/>
    <w:rsid w:val="00BD3DC4"/>
    <w:rsid w:val="00BD4C86"/>
    <w:rsid w:val="00BD50BD"/>
    <w:rsid w:val="00BD5222"/>
    <w:rsid w:val="00BD5BB2"/>
    <w:rsid w:val="00BD6CEA"/>
    <w:rsid w:val="00BD71C4"/>
    <w:rsid w:val="00BE1AFD"/>
    <w:rsid w:val="00BE58A6"/>
    <w:rsid w:val="00BE5A7E"/>
    <w:rsid w:val="00BE5CDC"/>
    <w:rsid w:val="00BE65AC"/>
    <w:rsid w:val="00BE77E2"/>
    <w:rsid w:val="00BE7FD4"/>
    <w:rsid w:val="00BF04E7"/>
    <w:rsid w:val="00BF29F2"/>
    <w:rsid w:val="00BF7115"/>
    <w:rsid w:val="00BF7DDD"/>
    <w:rsid w:val="00C001CD"/>
    <w:rsid w:val="00C01E32"/>
    <w:rsid w:val="00C020C1"/>
    <w:rsid w:val="00C033DA"/>
    <w:rsid w:val="00C0375B"/>
    <w:rsid w:val="00C051CB"/>
    <w:rsid w:val="00C05C3F"/>
    <w:rsid w:val="00C07577"/>
    <w:rsid w:val="00C11937"/>
    <w:rsid w:val="00C1329E"/>
    <w:rsid w:val="00C13318"/>
    <w:rsid w:val="00C1457F"/>
    <w:rsid w:val="00C152C1"/>
    <w:rsid w:val="00C165F7"/>
    <w:rsid w:val="00C16650"/>
    <w:rsid w:val="00C23DE8"/>
    <w:rsid w:val="00C25FEF"/>
    <w:rsid w:val="00C33400"/>
    <w:rsid w:val="00C33714"/>
    <w:rsid w:val="00C355E7"/>
    <w:rsid w:val="00C36B16"/>
    <w:rsid w:val="00C37EF5"/>
    <w:rsid w:val="00C40AC2"/>
    <w:rsid w:val="00C41A5A"/>
    <w:rsid w:val="00C42D61"/>
    <w:rsid w:val="00C44173"/>
    <w:rsid w:val="00C45BE1"/>
    <w:rsid w:val="00C47895"/>
    <w:rsid w:val="00C50C4E"/>
    <w:rsid w:val="00C55449"/>
    <w:rsid w:val="00C56A88"/>
    <w:rsid w:val="00C57B19"/>
    <w:rsid w:val="00C60CC3"/>
    <w:rsid w:val="00C61B00"/>
    <w:rsid w:val="00C66839"/>
    <w:rsid w:val="00C6790F"/>
    <w:rsid w:val="00C70DBD"/>
    <w:rsid w:val="00C7212A"/>
    <w:rsid w:val="00C72469"/>
    <w:rsid w:val="00C7274B"/>
    <w:rsid w:val="00C730B0"/>
    <w:rsid w:val="00C7472D"/>
    <w:rsid w:val="00C8395D"/>
    <w:rsid w:val="00C83BA8"/>
    <w:rsid w:val="00C90921"/>
    <w:rsid w:val="00C9117D"/>
    <w:rsid w:val="00C9297D"/>
    <w:rsid w:val="00C94B90"/>
    <w:rsid w:val="00C95032"/>
    <w:rsid w:val="00CA1D19"/>
    <w:rsid w:val="00CA4839"/>
    <w:rsid w:val="00CA62EB"/>
    <w:rsid w:val="00CB1806"/>
    <w:rsid w:val="00CB18B7"/>
    <w:rsid w:val="00CB2161"/>
    <w:rsid w:val="00CB4EF7"/>
    <w:rsid w:val="00CB737C"/>
    <w:rsid w:val="00CB7A99"/>
    <w:rsid w:val="00CC00ED"/>
    <w:rsid w:val="00CC2403"/>
    <w:rsid w:val="00CC3A7E"/>
    <w:rsid w:val="00CC4A39"/>
    <w:rsid w:val="00CC68D6"/>
    <w:rsid w:val="00CD43A4"/>
    <w:rsid w:val="00CD5A2F"/>
    <w:rsid w:val="00CD653F"/>
    <w:rsid w:val="00CD7E53"/>
    <w:rsid w:val="00CE163B"/>
    <w:rsid w:val="00CE629C"/>
    <w:rsid w:val="00CE745B"/>
    <w:rsid w:val="00CE7DC9"/>
    <w:rsid w:val="00CF1081"/>
    <w:rsid w:val="00CF46F8"/>
    <w:rsid w:val="00CF473E"/>
    <w:rsid w:val="00D0089D"/>
    <w:rsid w:val="00D0258F"/>
    <w:rsid w:val="00D04294"/>
    <w:rsid w:val="00D04EC3"/>
    <w:rsid w:val="00D134C4"/>
    <w:rsid w:val="00D13F28"/>
    <w:rsid w:val="00D148D4"/>
    <w:rsid w:val="00D16A27"/>
    <w:rsid w:val="00D17598"/>
    <w:rsid w:val="00D1771B"/>
    <w:rsid w:val="00D20FB5"/>
    <w:rsid w:val="00D21E64"/>
    <w:rsid w:val="00D22681"/>
    <w:rsid w:val="00D34938"/>
    <w:rsid w:val="00D3534F"/>
    <w:rsid w:val="00D36719"/>
    <w:rsid w:val="00D406E0"/>
    <w:rsid w:val="00D40BFD"/>
    <w:rsid w:val="00D41F43"/>
    <w:rsid w:val="00D427D5"/>
    <w:rsid w:val="00D43CAC"/>
    <w:rsid w:val="00D462C1"/>
    <w:rsid w:val="00D501A0"/>
    <w:rsid w:val="00D505CA"/>
    <w:rsid w:val="00D50FA0"/>
    <w:rsid w:val="00D60CD2"/>
    <w:rsid w:val="00D61C05"/>
    <w:rsid w:val="00D62EDF"/>
    <w:rsid w:val="00D643EB"/>
    <w:rsid w:val="00D6708C"/>
    <w:rsid w:val="00D7098A"/>
    <w:rsid w:val="00D71873"/>
    <w:rsid w:val="00D723CA"/>
    <w:rsid w:val="00D72931"/>
    <w:rsid w:val="00D734A0"/>
    <w:rsid w:val="00D73D53"/>
    <w:rsid w:val="00D759A0"/>
    <w:rsid w:val="00D82DE6"/>
    <w:rsid w:val="00D83427"/>
    <w:rsid w:val="00D8427D"/>
    <w:rsid w:val="00D843E6"/>
    <w:rsid w:val="00D9097C"/>
    <w:rsid w:val="00D9314E"/>
    <w:rsid w:val="00D935B2"/>
    <w:rsid w:val="00D93B80"/>
    <w:rsid w:val="00D9626D"/>
    <w:rsid w:val="00D97ADC"/>
    <w:rsid w:val="00DA337A"/>
    <w:rsid w:val="00DA7F34"/>
    <w:rsid w:val="00DB07E0"/>
    <w:rsid w:val="00DB3FB5"/>
    <w:rsid w:val="00DB45EB"/>
    <w:rsid w:val="00DB4707"/>
    <w:rsid w:val="00DB471D"/>
    <w:rsid w:val="00DB7621"/>
    <w:rsid w:val="00DC2BEE"/>
    <w:rsid w:val="00DC2F04"/>
    <w:rsid w:val="00DC7896"/>
    <w:rsid w:val="00DD38F0"/>
    <w:rsid w:val="00DD3AC2"/>
    <w:rsid w:val="00DD47FF"/>
    <w:rsid w:val="00DD5694"/>
    <w:rsid w:val="00DD7A1E"/>
    <w:rsid w:val="00DE07A8"/>
    <w:rsid w:val="00DE2963"/>
    <w:rsid w:val="00DE57B3"/>
    <w:rsid w:val="00DE65B9"/>
    <w:rsid w:val="00DF091D"/>
    <w:rsid w:val="00DF185A"/>
    <w:rsid w:val="00DF4D18"/>
    <w:rsid w:val="00DF7B05"/>
    <w:rsid w:val="00E02E36"/>
    <w:rsid w:val="00E0373F"/>
    <w:rsid w:val="00E04433"/>
    <w:rsid w:val="00E06290"/>
    <w:rsid w:val="00E06345"/>
    <w:rsid w:val="00E112EA"/>
    <w:rsid w:val="00E254F3"/>
    <w:rsid w:val="00E25633"/>
    <w:rsid w:val="00E315F1"/>
    <w:rsid w:val="00E43640"/>
    <w:rsid w:val="00E45388"/>
    <w:rsid w:val="00E51AC8"/>
    <w:rsid w:val="00E553FF"/>
    <w:rsid w:val="00E56C77"/>
    <w:rsid w:val="00E56E3E"/>
    <w:rsid w:val="00E57227"/>
    <w:rsid w:val="00E62CF9"/>
    <w:rsid w:val="00E650D3"/>
    <w:rsid w:val="00E672AC"/>
    <w:rsid w:val="00E703B1"/>
    <w:rsid w:val="00E7056D"/>
    <w:rsid w:val="00E723DD"/>
    <w:rsid w:val="00E8123C"/>
    <w:rsid w:val="00E855CF"/>
    <w:rsid w:val="00E86E05"/>
    <w:rsid w:val="00E87CA6"/>
    <w:rsid w:val="00EA082D"/>
    <w:rsid w:val="00EA1FEC"/>
    <w:rsid w:val="00EA53D5"/>
    <w:rsid w:val="00EA6BDC"/>
    <w:rsid w:val="00EA716D"/>
    <w:rsid w:val="00EA7958"/>
    <w:rsid w:val="00EB07DF"/>
    <w:rsid w:val="00EB4230"/>
    <w:rsid w:val="00EB5F7E"/>
    <w:rsid w:val="00EB758A"/>
    <w:rsid w:val="00EC0C40"/>
    <w:rsid w:val="00EC186F"/>
    <w:rsid w:val="00EC5D00"/>
    <w:rsid w:val="00EC67AC"/>
    <w:rsid w:val="00EC697F"/>
    <w:rsid w:val="00EC7D4B"/>
    <w:rsid w:val="00ED79C1"/>
    <w:rsid w:val="00EE2D1C"/>
    <w:rsid w:val="00EE3154"/>
    <w:rsid w:val="00EE3701"/>
    <w:rsid w:val="00EE3A9A"/>
    <w:rsid w:val="00EE3E9A"/>
    <w:rsid w:val="00EF3A98"/>
    <w:rsid w:val="00EF78D6"/>
    <w:rsid w:val="00F00483"/>
    <w:rsid w:val="00F00DDC"/>
    <w:rsid w:val="00F02DBB"/>
    <w:rsid w:val="00F0319E"/>
    <w:rsid w:val="00F04218"/>
    <w:rsid w:val="00F05775"/>
    <w:rsid w:val="00F0650D"/>
    <w:rsid w:val="00F07F7D"/>
    <w:rsid w:val="00F165C5"/>
    <w:rsid w:val="00F20448"/>
    <w:rsid w:val="00F22A53"/>
    <w:rsid w:val="00F23437"/>
    <w:rsid w:val="00F24EB5"/>
    <w:rsid w:val="00F25F50"/>
    <w:rsid w:val="00F27AF0"/>
    <w:rsid w:val="00F300B1"/>
    <w:rsid w:val="00F31E03"/>
    <w:rsid w:val="00F32763"/>
    <w:rsid w:val="00F34523"/>
    <w:rsid w:val="00F350DC"/>
    <w:rsid w:val="00F35780"/>
    <w:rsid w:val="00F35E20"/>
    <w:rsid w:val="00F370B0"/>
    <w:rsid w:val="00F47359"/>
    <w:rsid w:val="00F50075"/>
    <w:rsid w:val="00F51EF5"/>
    <w:rsid w:val="00F5322B"/>
    <w:rsid w:val="00F53FAD"/>
    <w:rsid w:val="00F542DB"/>
    <w:rsid w:val="00F574FC"/>
    <w:rsid w:val="00F62C45"/>
    <w:rsid w:val="00F62D65"/>
    <w:rsid w:val="00F64721"/>
    <w:rsid w:val="00F64A22"/>
    <w:rsid w:val="00F65D44"/>
    <w:rsid w:val="00F67101"/>
    <w:rsid w:val="00F7104C"/>
    <w:rsid w:val="00F72778"/>
    <w:rsid w:val="00F74CB8"/>
    <w:rsid w:val="00F74E24"/>
    <w:rsid w:val="00F75041"/>
    <w:rsid w:val="00F76DFB"/>
    <w:rsid w:val="00F77E2F"/>
    <w:rsid w:val="00F803EC"/>
    <w:rsid w:val="00F82153"/>
    <w:rsid w:val="00F825DF"/>
    <w:rsid w:val="00F828D7"/>
    <w:rsid w:val="00F850D0"/>
    <w:rsid w:val="00F91722"/>
    <w:rsid w:val="00F927FB"/>
    <w:rsid w:val="00F94622"/>
    <w:rsid w:val="00F97B55"/>
    <w:rsid w:val="00F97D23"/>
    <w:rsid w:val="00FA0752"/>
    <w:rsid w:val="00FA1C50"/>
    <w:rsid w:val="00FA230D"/>
    <w:rsid w:val="00FA2B81"/>
    <w:rsid w:val="00FA3781"/>
    <w:rsid w:val="00FA3E04"/>
    <w:rsid w:val="00FA6309"/>
    <w:rsid w:val="00FA76DC"/>
    <w:rsid w:val="00FB072A"/>
    <w:rsid w:val="00FB101F"/>
    <w:rsid w:val="00FB10BA"/>
    <w:rsid w:val="00FB1729"/>
    <w:rsid w:val="00FB1E77"/>
    <w:rsid w:val="00FB4BE5"/>
    <w:rsid w:val="00FB6C78"/>
    <w:rsid w:val="00FB7D7A"/>
    <w:rsid w:val="00FC1582"/>
    <w:rsid w:val="00FC1C0B"/>
    <w:rsid w:val="00FC4AF3"/>
    <w:rsid w:val="00FD04D0"/>
    <w:rsid w:val="00FD27DF"/>
    <w:rsid w:val="00FD6788"/>
    <w:rsid w:val="00FE1C06"/>
    <w:rsid w:val="00FE3128"/>
    <w:rsid w:val="00FE3679"/>
    <w:rsid w:val="00FE3BB3"/>
    <w:rsid w:val="00FE42AE"/>
    <w:rsid w:val="00FE60A7"/>
    <w:rsid w:val="00FE6A11"/>
    <w:rsid w:val="00FF114B"/>
    <w:rsid w:val="00FF46B9"/>
    <w:rsid w:val="00FF5B32"/>
    <w:rsid w:val="00FF5FE6"/>
    <w:rsid w:val="00FF6E07"/>
    <w:rsid w:val="00FF7A0C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F7E86-38B2-41E5-B3DB-064A456E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D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AED"/>
    <w:pPr>
      <w:keepNext/>
      <w:keepLines/>
      <w:spacing w:before="240"/>
      <w:outlineLvl w:val="0"/>
    </w:pPr>
    <w:rPr>
      <w:rFonts w:ascii="Cambria" w:hAnsi="Cambria" w:cs="Lath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AD6"/>
    <w:rPr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135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3E7AED"/>
    <w:rPr>
      <w:rFonts w:ascii="Cambria" w:eastAsia="Times New Roman" w:hAnsi="Cambria" w:cs="Latha"/>
      <w:color w:val="365F91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573A0"/>
    <w:pPr>
      <w:ind w:left="720"/>
      <w:contextualSpacing/>
    </w:pPr>
  </w:style>
  <w:style w:type="character" w:styleId="Emphasis">
    <w:name w:val="Emphasis"/>
    <w:basedOn w:val="DefaultParagraphFont"/>
    <w:qFormat/>
    <w:rsid w:val="003C09C0"/>
    <w:rPr>
      <w:i/>
      <w:iCs/>
    </w:rPr>
  </w:style>
  <w:style w:type="table" w:styleId="TableGrid">
    <w:name w:val="Table Grid"/>
    <w:basedOn w:val="TableNormal"/>
    <w:rsid w:val="00AC0362"/>
    <w:rPr>
      <w:rFonts w:ascii="Times New Roman" w:eastAsia="Times New Roman" w:hAnsi="Times New Roman" w:cs="Times New Roman"/>
      <w:lang w:val="en-GB"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4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F\Desktop\SHIFT%20OFF%20SLIP%20SLAF%20STATION%20CB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A6A63-8A4D-4C79-967B-B94D8ED7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SHIFT OFF SLIP SLAF STATION CBO.dot</Template>
  <TotalTime>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SLAF</dc:creator>
  <cp:keywords/>
  <cp:lastModifiedBy>cyber_opt</cp:lastModifiedBy>
  <cp:revision>7</cp:revision>
  <cp:lastPrinted>2022-06-07T13:42:00Z</cp:lastPrinted>
  <dcterms:created xsi:type="dcterms:W3CDTF">2023-12-06T00:41:00Z</dcterms:created>
  <dcterms:modified xsi:type="dcterms:W3CDTF">2024-01-04T03:23:00Z</dcterms:modified>
</cp:coreProperties>
</file>